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500" w:bottom="280" w:left="1060" w:right="10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319" w:lineRule="auto"/>
        <w:ind w:left="2653" w:right="0" w:hanging="355"/>
        <w:jc w:val="left"/>
      </w:pPr>
      <w:r>
        <w:rPr>
          <w:w w:val="105"/>
        </w:rPr>
        <w:t>Don't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w w:val="104"/>
        </w:rPr>
        <w:t> </w:t>
      </w:r>
      <w:r>
        <w:rPr>
          <w:w w:val="105"/>
        </w:rPr>
        <w:t>0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319" w:lineRule="auto"/>
        <w:ind w:left="313" w:right="0"/>
        <w:jc w:val="center"/>
      </w:pPr>
      <w:r>
        <w:rPr/>
        <w:t>Extremely</w:t>
      </w:r>
      <w:r>
        <w:rPr>
          <w:spacing w:val="21"/>
          <w:w w:val="103"/>
        </w:rPr>
        <w:t> </w:t>
      </w:r>
      <w:r>
        <w:rPr>
          <w:w w:val="105"/>
        </w:rPr>
        <w:t>Poor</w:t>
      </w:r>
      <w:r>
        <w:rPr/>
      </w:r>
    </w:p>
    <w:p>
      <w:pPr>
        <w:pStyle w:val="BodyText"/>
        <w:spacing w:line="240" w:lineRule="auto" w:before="1"/>
        <w:ind w:left="319" w:right="0"/>
        <w:jc w:val="center"/>
      </w:pPr>
      <w:r>
        <w:rPr>
          <w:w w:val="105"/>
        </w:rPr>
        <w:t>1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19" w:lineRule="auto"/>
        <w:ind w:left="666" w:right="0" w:hanging="129"/>
        <w:jc w:val="left"/>
      </w:pPr>
      <w:r>
        <w:rPr/>
        <w:t>Poor</w:t>
      </w:r>
      <w:r>
        <w:rPr>
          <w:w w:val="103"/>
        </w:rPr>
        <w:t> </w:t>
      </w:r>
      <w:r>
        <w:rPr>
          <w:w w:val="105"/>
        </w:rPr>
        <w:t>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19" w:lineRule="auto"/>
        <w:ind w:left="857" w:right="0" w:hanging="265"/>
        <w:jc w:val="left"/>
      </w:pPr>
      <w:r>
        <w:rPr/>
        <w:t>Average</w:t>
      </w:r>
      <w:r>
        <w:rPr>
          <w:w w:val="104"/>
        </w:rPr>
        <w:t> </w:t>
      </w:r>
      <w:r>
        <w:rPr>
          <w:w w:val="105"/>
        </w:rPr>
        <w:t>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319" w:lineRule="auto"/>
        <w:ind w:left="723" w:right="0" w:hanging="162"/>
        <w:jc w:val="left"/>
      </w:pPr>
      <w:r>
        <w:rPr/>
        <w:t>Good</w:t>
      </w:r>
      <w:r>
        <w:rPr>
          <w:w w:val="104"/>
        </w:rPr>
        <w:t> </w:t>
      </w:r>
      <w:r>
        <w:rPr>
          <w:w w:val="105"/>
        </w:rPr>
        <w:t>4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537" w:right="0"/>
        <w:jc w:val="left"/>
      </w:pPr>
      <w:r>
        <w:rPr>
          <w:w w:val="105"/>
        </w:rPr>
        <w:t>Excellent</w:t>
      </w:r>
      <w:r>
        <w:rPr/>
      </w:r>
    </w:p>
    <w:p>
      <w:pPr>
        <w:pStyle w:val="BodyText"/>
        <w:tabs>
          <w:tab w:pos="1581" w:val="left" w:leader="none"/>
        </w:tabs>
        <w:spacing w:line="240" w:lineRule="auto" w:before="61"/>
        <w:ind w:left="833" w:right="0"/>
        <w:jc w:val="left"/>
      </w:pPr>
      <w:r>
        <w:rPr/>
        <w:t>5</w:t>
        <w:tab/>
      </w:r>
      <w:r>
        <w:rPr>
          <w:w w:val="105"/>
        </w:rPr>
        <w:t>Don't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0" w:bottom="0" w:left="1060" w:right="1060"/>
          <w:cols w:num="6" w:equalWidth="0">
            <w:col w:w="3094" w:space="40"/>
            <w:col w:w="1057" w:space="40"/>
            <w:col w:w="891" w:space="40"/>
            <w:col w:w="1217" w:space="40"/>
            <w:col w:w="971" w:space="40"/>
            <w:col w:w="2690"/>
          </w:cols>
        </w:sectPr>
      </w:pPr>
    </w:p>
    <w:p>
      <w:pPr>
        <w:spacing w:line="200" w:lineRule="atLeas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5.15pt;height:21.95pt;mso-position-horizontal-relative:char;mso-position-vertical-relative:line" coordorigin="0,0" coordsize="9903,439">
            <v:group style="position:absolute;left:0;top:0;width:2038;height:439" coordorigin="0,0" coordsize="2038,439">
              <v:shape style="position:absolute;left:0;top:0;width:2038;height:439" coordorigin="0,0" coordsize="2038,439" path="m2037,438l39,438,18,432,3,416,0,39,6,18,23,3,39,0,2037,0,2037,438xe" filled="true" fillcolor="#e8e8e8" stroked="false">
                <v:path arrowok="t"/>
                <v:fill type="solid"/>
              </v:shape>
            </v:group>
            <v:group style="position:absolute;left:2037;top:0;width:1122;height:439" coordorigin="2037,0" coordsize="1122,439">
              <v:shape style="position:absolute;left:2037;top:0;width:1122;height:439" coordorigin="2037,0" coordsize="1122,439" path="m2037,0l3159,0,3159,438,2037,438,2037,0xe" filled="true" fillcolor="#e8e8e8" stroked="false">
                <v:path arrowok="t"/>
                <v:fill type="solid"/>
              </v:shape>
            </v:group>
            <v:group style="position:absolute;left:3159;top:0;width:1122;height:439" coordorigin="3159,0" coordsize="1122,439">
              <v:shape style="position:absolute;left:3159;top:0;width:1122;height:439" coordorigin="3159,0" coordsize="1122,439" path="m3159,0l4281,0,4281,438,3159,438,3159,0xe" filled="true" fillcolor="#e8e8e8" stroked="false">
                <v:path arrowok="t"/>
                <v:fill type="solid"/>
              </v:shape>
            </v:group>
            <v:group style="position:absolute;left:4281;top:0;width:1122;height:439" coordorigin="4281,0" coordsize="1122,439">
              <v:shape style="position:absolute;left:4281;top:0;width:1122;height:439" coordorigin="4281,0" coordsize="1122,439" path="m4281,0l5403,0,5403,438,4281,438,4281,0xe" filled="true" fillcolor="#e8e8e8" stroked="false">
                <v:path arrowok="t"/>
                <v:fill type="solid"/>
              </v:shape>
            </v:group>
            <v:group style="position:absolute;left:5403;top:0;width:1122;height:439" coordorigin="5403,0" coordsize="1122,439">
              <v:shape style="position:absolute;left:5403;top:0;width:1122;height:439" coordorigin="5403,0" coordsize="1122,439" path="m5403,0l6524,0,6524,438,5403,438,5403,0xe" filled="true" fillcolor="#e8e8e8" stroked="false">
                <v:path arrowok="t"/>
                <v:fill type="solid"/>
              </v:shape>
            </v:group>
            <v:group style="position:absolute;left:6524;top:0;width:1122;height:439" coordorigin="6524,0" coordsize="1122,439">
              <v:shape style="position:absolute;left:6524;top:0;width:1122;height:439" coordorigin="6524,0" coordsize="1122,439" path="m6524,0l7646,0,7646,438,6524,438,6524,0xe" filled="true" fillcolor="#e8e8e8" stroked="false">
                <v:path arrowok="t"/>
                <v:fill type="solid"/>
              </v:shape>
            </v:group>
            <v:group style="position:absolute;left:7646;top:0;width:1122;height:439" coordorigin="7646,0" coordsize="1122,439">
              <v:shape style="position:absolute;left:7646;top:0;width:1122;height:439" coordorigin="7646,0" coordsize="1122,439" path="m7646,0l8768,0,8768,438,7646,438,7646,0xe" filled="true" fillcolor="#e8e8e8" stroked="false">
                <v:path arrowok="t"/>
                <v:fill type="solid"/>
              </v:shape>
            </v:group>
            <v:group style="position:absolute;left:8768;top:0;width:1135;height:439" coordorigin="8768,0" coordsize="1135,439">
              <v:shape style="position:absolute;left:8768;top:0;width:1135;height:439" coordorigin="8768,0" coordsize="1135,439" path="m8768,438l8768,0,9864,0,9885,6,9899,23,9903,400,9896,421,9880,435,8768,438xe" filled="true" fillcolor="#e8e8e8" stroked="false">
                <v:path arrowok="t"/>
                <v:fill type="solid"/>
              </v:shape>
              <v:shape style="position:absolute;left:2463;top:90;width:258;height:258" type="#_x0000_t75" stroked="false">
                <v:imagedata r:id="rId5" o:title=""/>
              </v:shape>
              <v:shape style="position:absolute;left:3585;top:90;width:258;height:258" type="#_x0000_t75" stroked="false">
                <v:imagedata r:id="rId6" o:title=""/>
              </v:shape>
              <v:shape style="position:absolute;left:4707;top:90;width:258;height:258" type="#_x0000_t75" stroked="false">
                <v:imagedata r:id="rId7" o:title=""/>
              </v:shape>
              <v:shape style="position:absolute;left:5828;top:90;width:258;height:258" type="#_x0000_t75" stroked="false">
                <v:imagedata r:id="rId8" o:title=""/>
              </v:shape>
              <v:shape style="position:absolute;left:6950;top:90;width:258;height:258" type="#_x0000_t75" stroked="false">
                <v:imagedata r:id="rId9" o:title=""/>
              </v:shape>
              <v:shape style="position:absolute;left:8072;top:90;width:258;height:258" type="#_x0000_t75" stroked="false">
                <v:imagedata r:id="rId10" o:title=""/>
              </v:shape>
              <v:shape style="position:absolute;left:9207;top:90;width:258;height:258" type="#_x0000_t75" stroked="false">
                <v:imagedata r:id="rId11" o:title="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9903;height:439" type="#_x0000_t202" filled="false" stroked="false">
                <v:textbox inset="0,0,0,0">
                  <w:txbxContent>
                    <w:p>
                      <w:pPr>
                        <w:spacing w:before="120"/>
                        <w:ind w:left="128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Farmers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markets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quality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0" w:lineRule="auto" w:before="117"/>
        <w:ind w:right="0"/>
        <w:jc w:val="left"/>
      </w:pP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cooperative</w:t>
      </w:r>
      <w:r>
        <w:rPr>
          <w:spacing w:val="-10"/>
          <w:w w:val="105"/>
        </w:rPr>
        <w:t> </w:t>
      </w:r>
      <w:r>
        <w:rPr>
          <w:w w:val="105"/>
        </w:rPr>
        <w:t>food</w:t>
      </w:r>
      <w:r>
        <w:rPr/>
      </w:r>
    </w:p>
    <w:p>
      <w:pPr>
        <w:pStyle w:val="BodyText"/>
        <w:tabs>
          <w:tab w:pos="2563" w:val="left" w:leader="none"/>
        </w:tabs>
        <w:spacing w:line="268" w:lineRule="auto" w:before="17"/>
        <w:ind w:right="553"/>
        <w:jc w:val="left"/>
      </w:pPr>
      <w:r>
        <w:rPr>
          <w:w w:val="105"/>
        </w:rPr>
        <w:t>stores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6"/>
          <w:w w:val="105"/>
        </w:rPr>
        <w:t> </w:t>
      </w:r>
      <w:r>
        <w:rPr>
          <w:w w:val="105"/>
        </w:rPr>
        <w:t>food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/>
        <w:tab/>
      </w:r>
      <w:r>
        <w:rPr>
          <w:position w:val="-5"/>
        </w:rPr>
        <w:drawing>
          <wp:inline distT="0" distB="0" distL="0" distR="0">
            <wp:extent cx="163624" cy="16369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                     </w:t>
      </w:r>
      <w:r>
        <w:rPr>
          <w:rFonts w:ascii="Times New Roman"/>
          <w:position w:val="-5"/>
        </w:rPr>
        <w:drawing>
          <wp:inline distT="0" distB="0" distL="0" distR="0">
            <wp:extent cx="163624" cy="163695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4" cy="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</w:r>
      <w:r>
        <w:rPr>
          <w:rFonts w:ascii="Times New Roman"/>
          <w:position w:val="-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farms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5.15pt;height:32.25pt;mso-position-horizontal-relative:char;mso-position-vertical-relative:line" coordorigin="0,0" coordsize="9903,645">
            <v:group style="position:absolute;left:0;top:0;width:2038;height:645" coordorigin="0,0" coordsize="2038,645">
              <v:shape style="position:absolute;left:0;top:0;width:2038;height:645" coordorigin="0,0" coordsize="2038,645" path="m2037,645l39,645,18,638,3,622,0,39,6,18,23,3,39,0,2037,0,2037,645xe" filled="true" fillcolor="#e8e8e8" stroked="false">
                <v:path arrowok="t"/>
                <v:fill type="solid"/>
              </v:shape>
            </v:group>
            <v:group style="position:absolute;left:2037;top:0;width:1122;height:645" coordorigin="2037,0" coordsize="1122,645">
              <v:shape style="position:absolute;left:2037;top:0;width:1122;height:645" coordorigin="2037,0" coordsize="1122,645" path="m2037,0l3159,0,3159,645,2037,645,2037,0xe" filled="true" fillcolor="#e8e8e8" stroked="false">
                <v:path arrowok="t"/>
                <v:fill type="solid"/>
              </v:shape>
            </v:group>
            <v:group style="position:absolute;left:3159;top:0;width:1122;height:645" coordorigin="3159,0" coordsize="1122,645">
              <v:shape style="position:absolute;left:3159;top:0;width:1122;height:645" coordorigin="3159,0" coordsize="1122,645" path="m3159,0l4281,0,4281,645,3159,645,3159,0xe" filled="true" fillcolor="#e8e8e8" stroked="false">
                <v:path arrowok="t"/>
                <v:fill type="solid"/>
              </v:shape>
            </v:group>
            <v:group style="position:absolute;left:4281;top:0;width:1122;height:645" coordorigin="4281,0" coordsize="1122,645">
              <v:shape style="position:absolute;left:4281;top:0;width:1122;height:645" coordorigin="4281,0" coordsize="1122,645" path="m4281,0l5403,0,5403,645,4281,645,4281,0xe" filled="true" fillcolor="#e8e8e8" stroked="false">
                <v:path arrowok="t"/>
                <v:fill type="solid"/>
              </v:shape>
            </v:group>
            <v:group style="position:absolute;left:5403;top:0;width:1122;height:645" coordorigin="5403,0" coordsize="1122,645">
              <v:shape style="position:absolute;left:5403;top:0;width:1122;height:645" coordorigin="5403,0" coordsize="1122,645" path="m5403,0l6524,0,6524,645,5403,645,5403,0xe" filled="true" fillcolor="#e8e8e8" stroked="false">
                <v:path arrowok="t"/>
                <v:fill type="solid"/>
              </v:shape>
            </v:group>
            <v:group style="position:absolute;left:6524;top:0;width:1122;height:645" coordorigin="6524,0" coordsize="1122,645">
              <v:shape style="position:absolute;left:6524;top:0;width:1122;height:645" coordorigin="6524,0" coordsize="1122,645" path="m6524,0l7646,0,7646,645,6524,645,6524,0xe" filled="true" fillcolor="#e8e8e8" stroked="false">
                <v:path arrowok="t"/>
                <v:fill type="solid"/>
              </v:shape>
            </v:group>
            <v:group style="position:absolute;left:7646;top:0;width:1122;height:645" coordorigin="7646,0" coordsize="1122,645">
              <v:shape style="position:absolute;left:7646;top:0;width:1122;height:645" coordorigin="7646,0" coordsize="1122,645" path="m7646,0l8768,0,8768,645,7646,645,7646,0xe" filled="true" fillcolor="#e8e8e8" stroked="false">
                <v:path arrowok="t"/>
                <v:fill type="solid"/>
              </v:shape>
            </v:group>
            <v:group style="position:absolute;left:8768;top:0;width:1135;height:645" coordorigin="8768,0" coordsize="1135,645">
              <v:shape style="position:absolute;left:8768;top:0;width:1135;height:645" coordorigin="8768,0" coordsize="1135,645" path="m8768,645l8768,0,9864,0,9885,6,9899,23,9903,606,9896,627,9880,641,8768,645xe" filled="true" fillcolor="#e8e8e8" stroked="false">
                <v:path arrowok="t"/>
                <v:fill type="solid"/>
              </v:shape>
              <v:shape style="position:absolute;left:2463;top:193;width:258;height:258" type="#_x0000_t75" stroked="false">
                <v:imagedata r:id="rId12" o:title=""/>
              </v:shape>
              <v:shape style="position:absolute;left:3585;top:193;width:258;height:258" type="#_x0000_t75" stroked="false">
                <v:imagedata r:id="rId13" o:title=""/>
              </v:shape>
              <v:shape style="position:absolute;left:4707;top:193;width:258;height:258" type="#_x0000_t75" stroked="false">
                <v:imagedata r:id="rId14" o:title=""/>
              </v:shape>
              <v:shape style="position:absolute;left:5828;top:193;width:258;height:258" type="#_x0000_t75" stroked="false">
                <v:imagedata r:id="rId15" o:title=""/>
              </v:shape>
              <v:shape style="position:absolute;left:6950;top:193;width:258;height:258" type="#_x0000_t75" stroked="false">
                <v:imagedata r:id="rId16" o:title=""/>
              </v:shape>
              <v:shape style="position:absolute;left:8072;top:193;width:258;height:258" type="#_x0000_t75" stroked="false">
                <v:imagedata r:id="rId17" o:title=""/>
              </v:shape>
              <v:shape style="position:absolute;left:9207;top:193;width:258;height:258" type="#_x0000_t75" stroked="false">
                <v:imagedata r:id="rId18" o:title=""/>
              </v:shape>
              <v:shape style="position:absolute;left:0;top:0;width:9903;height:645" type="#_x0000_t202" filled="false" stroked="false">
                <v:textbox inset="0,0,0,0">
                  <w:txbxContent>
                    <w:p>
                      <w:pPr>
                        <w:spacing w:line="319" w:lineRule="auto" w:before="108"/>
                        <w:ind w:left="128" w:right="7919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Grocery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stores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offer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food</w:t>
                      </w:r>
                      <w:r>
                        <w:rPr>
                          <w:rFonts w:ascii="Arial"/>
                          <w:w w:val="10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from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local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farms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319" w:lineRule="auto" w:before="108"/>
        <w:ind w:right="8032"/>
        <w:jc w:val="left"/>
      </w:pPr>
      <w:r>
        <w:rPr/>
        <w:pict>
          <v:shape style="position:absolute;margin-left:181.160645pt;margin-top:9.680359pt;width:12.883808pt;height:12.88938pt;mso-position-horizontal-relative:page;mso-position-vertical-relative:paragraph;z-index:1216" type="#_x0000_t75" stroked="false">
            <v:imagedata r:id="rId19" o:title=""/>
          </v:shape>
        </w:pict>
      </w:r>
      <w:r>
        <w:rPr/>
        <w:pict>
          <v:shape style="position:absolute;margin-left:237.250046pt;margin-top:9.680359pt;width:12.883807pt;height:12.88938pt;mso-position-horizontal-relative:page;mso-position-vertical-relative:paragraph;z-index:1240" type="#_x0000_t75" stroked="false">
            <v:imagedata r:id="rId20" o:title=""/>
          </v:shape>
        </w:pict>
      </w:r>
      <w:r>
        <w:rPr/>
        <w:pict>
          <v:shape style="position:absolute;margin-left:293.339447pt;margin-top:9.680359pt;width:12.883807pt;height:12.88938pt;mso-position-horizontal-relative:page;mso-position-vertical-relative:paragraph;z-index:1264" type="#_x0000_t75" stroked="false">
            <v:imagedata r:id="rId21" o:title=""/>
          </v:shape>
        </w:pict>
      </w:r>
      <w:r>
        <w:rPr/>
        <w:pict>
          <v:shape style="position:absolute;margin-left:349.428864pt;margin-top:9.680359pt;width:12.883807pt;height:12.88938pt;mso-position-horizontal-relative:page;mso-position-vertical-relative:paragraph;z-index:1288" type="#_x0000_t75" stroked="false">
            <v:imagedata r:id="rId22" o:title=""/>
          </v:shape>
        </w:pict>
      </w:r>
      <w:r>
        <w:rPr/>
        <w:pict>
          <v:shape style="position:absolute;margin-left:405.51828pt;margin-top:9.680359pt;width:12.883808pt;height:12.88938pt;mso-position-horizontal-relative:page;mso-position-vertical-relative:paragraph;z-index:1312" type="#_x0000_t75" stroked="false">
            <v:imagedata r:id="rId23" o:title=""/>
          </v:shape>
        </w:pict>
      </w:r>
      <w:r>
        <w:rPr/>
        <w:pict>
          <v:shape style="position:absolute;margin-left:461.607697pt;margin-top:9.680359pt;width:12.883808pt;height:12.88938pt;mso-position-horizontal-relative:page;mso-position-vertical-relative:paragraph;z-index:1336" type="#_x0000_t75" stroked="false">
            <v:imagedata r:id="rId24" o:title=""/>
          </v:shape>
        </w:pict>
      </w:r>
      <w:r>
        <w:rPr/>
        <w:pict>
          <v:shape style="position:absolute;margin-left:518.341797pt;margin-top:9.680359pt;width:12.883808pt;height:12.88938pt;mso-position-horizontal-relative:page;mso-position-vertical-relative:paragraph;z-index:1360" type="#_x0000_t75" stroked="false">
            <v:imagedata r:id="rId25" o:title=""/>
          </v:shape>
        </w:pict>
      </w:r>
      <w:r>
        <w:rPr>
          <w:w w:val="105"/>
        </w:rPr>
        <w:t>Restaurants</w:t>
      </w:r>
      <w:r>
        <w:rPr>
          <w:spacing w:val="-12"/>
          <w:w w:val="105"/>
        </w:rPr>
        <w:t> </w:t>
      </w:r>
      <w:r>
        <w:rPr>
          <w:w w:val="105"/>
        </w:rPr>
        <w:t>serve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w w:val="103"/>
        </w:rPr>
        <w:t> </w:t>
      </w:r>
      <w:r>
        <w:rPr>
          <w:w w:val="105"/>
        </w:rPr>
        <w:t>food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line="200" w:lineRule="atLeas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5.15pt;height:44.5pt;mso-position-horizontal-relative:char;mso-position-vertical-relative:line" coordorigin="0,0" coordsize="9903,890">
            <v:group style="position:absolute;left:0;top:0;width:2038;height:890" coordorigin="0,0" coordsize="2038,890">
              <v:shape style="position:absolute;left:0;top:0;width:2038;height:890" coordorigin="0,0" coordsize="2038,890" path="m2037,890l39,890,18,883,3,867,0,39,6,18,23,3,39,0,2037,0,2037,890xe" filled="true" fillcolor="#e8e8e8" stroked="false">
                <v:path arrowok="t"/>
                <v:fill type="solid"/>
              </v:shape>
            </v:group>
            <v:group style="position:absolute;left:2037;top:0;width:1122;height:890" coordorigin="2037,0" coordsize="1122,890">
              <v:shape style="position:absolute;left:2037;top:0;width:1122;height:890" coordorigin="2037,0" coordsize="1122,890" path="m2037,0l3159,0,3159,890,2037,890,2037,0xe" filled="true" fillcolor="#e8e8e8" stroked="false">
                <v:path arrowok="t"/>
                <v:fill type="solid"/>
              </v:shape>
            </v:group>
            <v:group style="position:absolute;left:3159;top:0;width:1122;height:890" coordorigin="3159,0" coordsize="1122,890">
              <v:shape style="position:absolute;left:3159;top:0;width:1122;height:890" coordorigin="3159,0" coordsize="1122,890" path="m3159,0l4281,0,4281,890,3159,890,3159,0xe" filled="true" fillcolor="#e8e8e8" stroked="false">
                <v:path arrowok="t"/>
                <v:fill type="solid"/>
              </v:shape>
            </v:group>
            <v:group style="position:absolute;left:4281;top:0;width:1122;height:890" coordorigin="4281,0" coordsize="1122,890">
              <v:shape style="position:absolute;left:4281;top:0;width:1122;height:890" coordorigin="4281,0" coordsize="1122,890" path="m4281,0l5403,0,5403,890,4281,890,4281,0xe" filled="true" fillcolor="#e8e8e8" stroked="false">
                <v:path arrowok="t"/>
                <v:fill type="solid"/>
              </v:shape>
            </v:group>
            <v:group style="position:absolute;left:5403;top:0;width:1122;height:890" coordorigin="5403,0" coordsize="1122,890">
              <v:shape style="position:absolute;left:5403;top:0;width:1122;height:890" coordorigin="5403,0" coordsize="1122,890" path="m5403,0l6524,0,6524,890,5403,890,5403,0xe" filled="true" fillcolor="#e8e8e8" stroked="false">
                <v:path arrowok="t"/>
                <v:fill type="solid"/>
              </v:shape>
            </v:group>
            <v:group style="position:absolute;left:6524;top:0;width:1122;height:890" coordorigin="6524,0" coordsize="1122,890">
              <v:shape style="position:absolute;left:6524;top:0;width:1122;height:890" coordorigin="6524,0" coordsize="1122,890" path="m6524,0l7646,0,7646,890,6524,890,6524,0xe" filled="true" fillcolor="#e8e8e8" stroked="false">
                <v:path arrowok="t"/>
                <v:fill type="solid"/>
              </v:shape>
            </v:group>
            <v:group style="position:absolute;left:7646;top:0;width:1122;height:890" coordorigin="7646,0" coordsize="1122,890">
              <v:shape style="position:absolute;left:7646;top:0;width:1122;height:890" coordorigin="7646,0" coordsize="1122,890" path="m7646,0l8768,0,8768,890,7646,890,7646,0xe" filled="true" fillcolor="#e8e8e8" stroked="false">
                <v:path arrowok="t"/>
                <v:fill type="solid"/>
              </v:shape>
            </v:group>
            <v:group style="position:absolute;left:8768;top:0;width:1135;height:890" coordorigin="8768,0" coordsize="1135,890">
              <v:shape style="position:absolute;left:8768;top:0;width:1135;height:890" coordorigin="8768,0" coordsize="1135,890" path="m8768,890l8768,0,9864,0,9885,6,9899,23,9903,851,9896,872,9880,886,8768,890xe" filled="true" fillcolor="#e8e8e8" stroked="false">
                <v:path arrowok="t"/>
                <v:fill type="solid"/>
              </v:shape>
              <v:shape style="position:absolute;left:2463;top:309;width:258;height:258" type="#_x0000_t75" stroked="false">
                <v:imagedata r:id="rId26" o:title=""/>
              </v:shape>
              <v:shape style="position:absolute;left:3585;top:309;width:258;height:258" type="#_x0000_t75" stroked="false">
                <v:imagedata r:id="rId27" o:title=""/>
              </v:shape>
              <v:shape style="position:absolute;left:4707;top:309;width:258;height:258" type="#_x0000_t75" stroked="false">
                <v:imagedata r:id="rId28" o:title=""/>
              </v:shape>
              <v:shape style="position:absolute;left:5828;top:309;width:258;height:258" type="#_x0000_t75" stroked="false">
                <v:imagedata r:id="rId29" o:title=""/>
              </v:shape>
              <v:shape style="position:absolute;left:6950;top:309;width:258;height:258" type="#_x0000_t75" stroked="false">
                <v:imagedata r:id="rId30" o:title=""/>
              </v:shape>
              <v:shape style="position:absolute;left:8072;top:309;width:258;height:258" type="#_x0000_t75" stroked="false">
                <v:imagedata r:id="rId31" o:title=""/>
              </v:shape>
              <v:shape style="position:absolute;left:9207;top:309;width:258;height:258" type="#_x0000_t75" stroked="false">
                <v:imagedata r:id="rId32" o:title=""/>
              </v:shape>
              <v:shape style="position:absolute;left:0;top:0;width:9903;height:890" type="#_x0000_t202" filled="false" stroked="false">
                <v:textbox inset="0,0,0,0">
                  <w:txbxContent>
                    <w:p>
                      <w:pPr>
                        <w:spacing w:line="319" w:lineRule="auto" w:before="108"/>
                        <w:ind w:left="128" w:right="8106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Community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Supported</w:t>
                      </w:r>
                      <w:r>
                        <w:rPr>
                          <w:rFonts w:ascii="Arial"/>
                          <w:spacing w:val="22"/>
                          <w:w w:val="10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Agriculture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(CSA)</w:t>
                      </w:r>
                      <w:r>
                        <w:rPr>
                          <w:rFonts w:ascii="Arial"/>
                          <w:w w:val="10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program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quality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319" w:lineRule="auto" w:before="108"/>
        <w:ind w:right="8032"/>
        <w:jc w:val="left"/>
      </w:pPr>
      <w:r>
        <w:rPr/>
        <w:pict>
          <v:shape style="position:absolute;margin-left:181.160645pt;margin-top:9.680356pt;width:12.883808pt;height:12.88938pt;mso-position-horizontal-relative:page;mso-position-vertical-relative:paragraph;z-index:1384" type="#_x0000_t75" stroked="false">
            <v:imagedata r:id="rId33" o:title=""/>
          </v:shape>
        </w:pict>
      </w:r>
      <w:r>
        <w:rPr/>
        <w:pict>
          <v:shape style="position:absolute;margin-left:237.250046pt;margin-top:9.680356pt;width:12.883807pt;height:12.88938pt;mso-position-horizontal-relative:page;mso-position-vertical-relative:paragraph;z-index:1408" type="#_x0000_t75" stroked="false">
            <v:imagedata r:id="rId34" o:title=""/>
          </v:shape>
        </w:pict>
      </w:r>
      <w:r>
        <w:rPr/>
        <w:pict>
          <v:shape style="position:absolute;margin-left:293.339447pt;margin-top:9.680356pt;width:12.883807pt;height:12.88938pt;mso-position-horizontal-relative:page;mso-position-vertical-relative:paragraph;z-index:1432" type="#_x0000_t75" stroked="false">
            <v:imagedata r:id="rId35" o:title=""/>
          </v:shape>
        </w:pict>
      </w:r>
      <w:r>
        <w:rPr/>
        <w:pict>
          <v:shape style="position:absolute;margin-left:349.428864pt;margin-top:9.680356pt;width:12.883807pt;height:12.88938pt;mso-position-horizontal-relative:page;mso-position-vertical-relative:paragraph;z-index:1456" type="#_x0000_t75" stroked="false">
            <v:imagedata r:id="rId36" o:title=""/>
          </v:shape>
        </w:pict>
      </w:r>
      <w:r>
        <w:rPr/>
        <w:pict>
          <v:shape style="position:absolute;margin-left:405.51828pt;margin-top:9.680356pt;width:12.883808pt;height:12.88938pt;mso-position-horizontal-relative:page;mso-position-vertical-relative:paragraph;z-index:1480" type="#_x0000_t75" stroked="false">
            <v:imagedata r:id="rId37" o:title=""/>
          </v:shape>
        </w:pict>
      </w:r>
      <w:r>
        <w:rPr/>
        <w:pict>
          <v:shape style="position:absolute;margin-left:461.607697pt;margin-top:9.680356pt;width:12.883808pt;height:12.88938pt;mso-position-horizontal-relative:page;mso-position-vertical-relative:paragraph;z-index:1504" type="#_x0000_t75" stroked="false">
            <v:imagedata r:id="rId38" o:title=""/>
          </v:shape>
        </w:pict>
      </w:r>
      <w:r>
        <w:rPr/>
        <w:pict>
          <v:shape style="position:absolute;margin-left:518.341797pt;margin-top:9.680356pt;width:12.883808pt;height:12.88938pt;mso-position-horizontal-relative:page;mso-position-vertical-relative:paragraph;z-index:1528" type="#_x0000_t75" stroked="false">
            <v:imagedata r:id="rId39" o:title=""/>
          </v:shape>
        </w:pict>
      </w:r>
      <w:r>
        <w:rPr>
          <w:w w:val="105"/>
        </w:rPr>
        <w:t>Schools</w:t>
      </w:r>
      <w:r>
        <w:rPr>
          <w:spacing w:val="-10"/>
          <w:w w:val="105"/>
        </w:rPr>
        <w:t> </w:t>
      </w:r>
      <w:r>
        <w:rPr>
          <w:w w:val="105"/>
        </w:rPr>
        <w:t>engage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w w:val="104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foods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farms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line="200" w:lineRule="atLeas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5.15pt;height:32.25pt;mso-position-horizontal-relative:char;mso-position-vertical-relative:line" coordorigin="0,0" coordsize="9903,645">
            <v:group style="position:absolute;left:0;top:0;width:2038;height:645" coordorigin="0,0" coordsize="2038,645">
              <v:shape style="position:absolute;left:0;top:0;width:2038;height:645" coordorigin="0,0" coordsize="2038,645" path="m2037,645l39,645,18,638,3,622,0,39,6,18,23,3,39,0,2037,0,2037,645xe" filled="true" fillcolor="#e8e8e8" stroked="false">
                <v:path arrowok="t"/>
                <v:fill type="solid"/>
              </v:shape>
            </v:group>
            <v:group style="position:absolute;left:2037;top:0;width:1122;height:645" coordorigin="2037,0" coordsize="1122,645">
              <v:shape style="position:absolute;left:2037;top:0;width:1122;height:645" coordorigin="2037,0" coordsize="1122,645" path="m2037,0l3159,0,3159,645,2037,645,2037,0xe" filled="true" fillcolor="#e8e8e8" stroked="false">
                <v:path arrowok="t"/>
                <v:fill type="solid"/>
              </v:shape>
            </v:group>
            <v:group style="position:absolute;left:3159;top:0;width:1122;height:645" coordorigin="3159,0" coordsize="1122,645">
              <v:shape style="position:absolute;left:3159;top:0;width:1122;height:645" coordorigin="3159,0" coordsize="1122,645" path="m3159,0l4281,0,4281,645,3159,645,3159,0xe" filled="true" fillcolor="#e8e8e8" stroked="false">
                <v:path arrowok="t"/>
                <v:fill type="solid"/>
              </v:shape>
            </v:group>
            <v:group style="position:absolute;left:4281;top:0;width:1122;height:645" coordorigin="4281,0" coordsize="1122,645">
              <v:shape style="position:absolute;left:4281;top:0;width:1122;height:645" coordorigin="4281,0" coordsize="1122,645" path="m4281,0l5403,0,5403,645,4281,645,4281,0xe" filled="true" fillcolor="#e8e8e8" stroked="false">
                <v:path arrowok="t"/>
                <v:fill type="solid"/>
              </v:shape>
            </v:group>
            <v:group style="position:absolute;left:5403;top:0;width:1122;height:645" coordorigin="5403,0" coordsize="1122,645">
              <v:shape style="position:absolute;left:5403;top:0;width:1122;height:645" coordorigin="5403,0" coordsize="1122,645" path="m5403,0l6524,0,6524,645,5403,645,5403,0xe" filled="true" fillcolor="#e8e8e8" stroked="false">
                <v:path arrowok="t"/>
                <v:fill type="solid"/>
              </v:shape>
            </v:group>
            <v:group style="position:absolute;left:6524;top:0;width:1122;height:645" coordorigin="6524,0" coordsize="1122,645">
              <v:shape style="position:absolute;left:6524;top:0;width:1122;height:645" coordorigin="6524,0" coordsize="1122,645" path="m6524,0l7646,0,7646,645,6524,645,6524,0xe" filled="true" fillcolor="#e8e8e8" stroked="false">
                <v:path arrowok="t"/>
                <v:fill type="solid"/>
              </v:shape>
            </v:group>
            <v:group style="position:absolute;left:7646;top:0;width:1122;height:645" coordorigin="7646,0" coordsize="1122,645">
              <v:shape style="position:absolute;left:7646;top:0;width:1122;height:645" coordorigin="7646,0" coordsize="1122,645" path="m7646,0l8768,0,8768,645,7646,645,7646,0xe" filled="true" fillcolor="#e8e8e8" stroked="false">
                <v:path arrowok="t"/>
                <v:fill type="solid"/>
              </v:shape>
            </v:group>
            <v:group style="position:absolute;left:8768;top:0;width:1135;height:645" coordorigin="8768,0" coordsize="1135,645">
              <v:shape style="position:absolute;left:8768;top:0;width:1135;height:645" coordorigin="8768,0" coordsize="1135,645" path="m8768,645l8768,0,9864,0,9885,6,9899,23,9903,606,9896,627,9880,641,8768,645xe" filled="true" fillcolor="#e8e8e8" stroked="false">
                <v:path arrowok="t"/>
                <v:fill type="solid"/>
              </v:shape>
              <v:shape style="position:absolute;left:2463;top:193;width:258;height:258" type="#_x0000_t75" stroked="false">
                <v:imagedata r:id="rId40" o:title=""/>
              </v:shape>
              <v:shape style="position:absolute;left:3585;top:193;width:258;height:258" type="#_x0000_t75" stroked="false">
                <v:imagedata r:id="rId41" o:title=""/>
              </v:shape>
              <v:shape style="position:absolute;left:4707;top:193;width:258;height:258" type="#_x0000_t75" stroked="false">
                <v:imagedata r:id="rId42" o:title=""/>
              </v:shape>
              <v:shape style="position:absolute;left:5828;top:193;width:258;height:258" type="#_x0000_t75" stroked="false">
                <v:imagedata r:id="rId43" o:title=""/>
              </v:shape>
              <v:shape style="position:absolute;left:6950;top:193;width:258;height:258" type="#_x0000_t75" stroked="false">
                <v:imagedata r:id="rId44" o:title=""/>
              </v:shape>
              <v:shape style="position:absolute;left:8072;top:193;width:258;height:258" type="#_x0000_t75" stroked="false">
                <v:imagedata r:id="rId45" o:title=""/>
              </v:shape>
              <v:shape style="position:absolute;left:9207;top:193;width:258;height:258" type="#_x0000_t75" stroked="false">
                <v:imagedata r:id="rId46" o:title=""/>
              </v:shape>
              <v:shape style="position:absolute;left:0;top:0;width:9903;height:645" type="#_x0000_t202" filled="false" stroked="false">
                <v:textbox inset="0,0,0,0">
                  <w:txbxContent>
                    <w:p>
                      <w:pPr>
                        <w:spacing w:line="319" w:lineRule="auto" w:before="108"/>
                        <w:ind w:left="128" w:right="8564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Food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trucks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use</w:t>
                      </w:r>
                      <w:r>
                        <w:rPr>
                          <w:rFonts w:ascii="Arial"/>
                          <w:w w:val="10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local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ingredients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319" w:lineRule="auto" w:before="108"/>
        <w:ind w:right="7404"/>
        <w:jc w:val="left"/>
      </w:pPr>
      <w:r>
        <w:rPr/>
        <w:pict>
          <v:shape style="position:absolute;margin-left:181.160645pt;margin-top:9.680363pt;width:12.883808pt;height:12.88938pt;mso-position-horizontal-relative:page;mso-position-vertical-relative:paragraph;z-index:1552" type="#_x0000_t75" stroked="false">
            <v:imagedata r:id="rId47" o:title=""/>
          </v:shape>
        </w:pict>
      </w:r>
      <w:r>
        <w:rPr/>
        <w:pict>
          <v:shape style="position:absolute;margin-left:237.250046pt;margin-top:9.680363pt;width:12.883807pt;height:12.88938pt;mso-position-horizontal-relative:page;mso-position-vertical-relative:paragraph;z-index:1576" type="#_x0000_t75" stroked="false">
            <v:imagedata r:id="rId48" o:title=""/>
          </v:shape>
        </w:pict>
      </w:r>
      <w:r>
        <w:rPr/>
        <w:pict>
          <v:shape style="position:absolute;margin-left:293.339447pt;margin-top:9.680363pt;width:12.883807pt;height:12.88938pt;mso-position-horizontal-relative:page;mso-position-vertical-relative:paragraph;z-index:1600" type="#_x0000_t75" stroked="false">
            <v:imagedata r:id="rId49" o:title=""/>
          </v:shape>
        </w:pict>
      </w:r>
      <w:r>
        <w:rPr/>
        <w:pict>
          <v:shape style="position:absolute;margin-left:349.428864pt;margin-top:9.680363pt;width:12.883807pt;height:12.88938pt;mso-position-horizontal-relative:page;mso-position-vertical-relative:paragraph;z-index:1624" type="#_x0000_t75" stroked="false">
            <v:imagedata r:id="rId50" o:title=""/>
          </v:shape>
        </w:pict>
      </w:r>
      <w:r>
        <w:rPr/>
        <w:pict>
          <v:shape style="position:absolute;margin-left:405.51828pt;margin-top:9.680363pt;width:12.883808pt;height:12.88938pt;mso-position-horizontal-relative:page;mso-position-vertical-relative:paragraph;z-index:1648" type="#_x0000_t75" stroked="false">
            <v:imagedata r:id="rId51" o:title=""/>
          </v:shape>
        </w:pict>
      </w:r>
      <w:r>
        <w:rPr/>
        <w:pict>
          <v:shape style="position:absolute;margin-left:461.607697pt;margin-top:9.680363pt;width:12.883808pt;height:12.88938pt;mso-position-horizontal-relative:page;mso-position-vertical-relative:paragraph;z-index:1672" type="#_x0000_t75" stroked="false">
            <v:imagedata r:id="rId52" o:title=""/>
          </v:shape>
        </w:pict>
      </w:r>
      <w:r>
        <w:rPr/>
        <w:pict>
          <v:shape style="position:absolute;margin-left:518.341797pt;margin-top:9.680363pt;width:12.883808pt;height:12.88938pt;mso-position-horizontal-relative:page;mso-position-vertical-relative:paragraph;z-index:1696" type="#_x0000_t75" stroked="false">
            <v:imagedata r:id="rId53" o:title=""/>
          </v:shape>
        </w:pict>
      </w:r>
      <w:r>
        <w:rPr>
          <w:w w:val="105"/>
        </w:rPr>
        <w:t>Ethnic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21"/>
          <w:w w:val="103"/>
        </w:rPr>
        <w:t> </w:t>
      </w:r>
      <w:r>
        <w:rPr>
          <w:w w:val="105"/>
        </w:rPr>
        <w:t>products</w:t>
      </w:r>
      <w:r>
        <w:rPr/>
      </w:r>
    </w:p>
    <w:sectPr>
      <w:type w:val="continuous"/>
      <w:pgSz w:w="12240" w:h="15840"/>
      <w:pgMar w:top="0" w:bottom="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9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Survey</dc:title>
  <dcterms:created xsi:type="dcterms:W3CDTF">2016-12-22T09:44:09Z</dcterms:created>
  <dcterms:modified xsi:type="dcterms:W3CDTF">2016-12-22T09:44:09Z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LastSaved">
    <vt:filetime>2016-12-22T00:00:00Z</vt:filetime>
  </property>
</Properties>
</file>